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6F" w:rsidRDefault="00E3646F" w:rsidP="00E3646F">
      <w:pPr>
        <w:rPr>
          <w:rFonts w:ascii="Tahoma" w:hAnsi="Tahoma" w:cs="Tahoma"/>
          <w:sz w:val="22"/>
          <w:szCs w:val="22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An die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BH Perg</w:t>
      </w:r>
      <w:r w:rsidR="00E3646F" w:rsidRPr="00E3646F">
        <w:rPr>
          <w:rFonts w:ascii="Tahoma" w:hAnsi="Tahoma" w:cs="Tahoma"/>
          <w:sz w:val="24"/>
          <w:szCs w:val="24"/>
        </w:rPr>
        <w:t xml:space="preserve">                                                       </w:t>
      </w:r>
      <w:r w:rsidR="00E3646F" w:rsidRPr="00E3646F">
        <w:rPr>
          <w:rFonts w:ascii="Tahoma" w:hAnsi="Tahoma" w:cs="Tahoma"/>
          <w:sz w:val="24"/>
          <w:szCs w:val="24"/>
        </w:rPr>
        <w:tab/>
        <w:t xml:space="preserve">  Blindendorf, </w:t>
      </w:r>
      <w:r w:rsidR="00035A2D">
        <w:rPr>
          <w:rFonts w:ascii="Tahoma" w:hAnsi="Tahoma" w:cs="Tahoma"/>
          <w:sz w:val="24"/>
          <w:szCs w:val="24"/>
        </w:rPr>
        <w:t>06</w:t>
      </w:r>
      <w:r w:rsidR="00E3646F" w:rsidRPr="00E3646F">
        <w:rPr>
          <w:rFonts w:ascii="Tahoma" w:hAnsi="Tahoma" w:cs="Tahoma"/>
          <w:sz w:val="24"/>
          <w:szCs w:val="24"/>
        </w:rPr>
        <w:t>.0</w:t>
      </w:r>
      <w:r w:rsidR="001F6455">
        <w:rPr>
          <w:rFonts w:ascii="Tahoma" w:hAnsi="Tahoma" w:cs="Tahoma"/>
          <w:sz w:val="24"/>
          <w:szCs w:val="24"/>
        </w:rPr>
        <w:t>5</w:t>
      </w:r>
      <w:r w:rsidR="00E3646F" w:rsidRPr="00E3646F">
        <w:rPr>
          <w:rFonts w:ascii="Tahoma" w:hAnsi="Tahoma" w:cs="Tahoma"/>
          <w:sz w:val="24"/>
          <w:szCs w:val="24"/>
        </w:rPr>
        <w:t>.20</w:t>
      </w:r>
      <w:r w:rsidR="009E2E18">
        <w:rPr>
          <w:rFonts w:ascii="Tahoma" w:hAnsi="Tahoma" w:cs="Tahoma"/>
          <w:sz w:val="24"/>
          <w:szCs w:val="24"/>
        </w:rPr>
        <w:t>1</w:t>
      </w:r>
      <w:r w:rsidR="00035A2D">
        <w:rPr>
          <w:rFonts w:ascii="Tahoma" w:hAnsi="Tahoma" w:cs="Tahoma"/>
          <w:sz w:val="24"/>
          <w:szCs w:val="24"/>
        </w:rPr>
        <w:t>5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z.H. Herrn Franz Walch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Dirnbergerstrasse</w:t>
      </w:r>
      <w:proofErr w:type="spellEnd"/>
      <w:r>
        <w:rPr>
          <w:rFonts w:ascii="Tahoma" w:hAnsi="Tahoma" w:cs="Tahoma"/>
          <w:sz w:val="24"/>
          <w:szCs w:val="24"/>
        </w:rPr>
        <w:t xml:space="preserve"> 11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4320 Perg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  <w:u w:val="single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b/>
          <w:sz w:val="24"/>
          <w:szCs w:val="24"/>
        </w:rPr>
      </w:pPr>
      <w:r w:rsidRPr="00E3646F">
        <w:rPr>
          <w:rFonts w:ascii="Tahoma" w:hAnsi="Tahoma" w:cs="Tahoma"/>
          <w:b/>
          <w:sz w:val="24"/>
          <w:szCs w:val="24"/>
          <w:u w:val="single"/>
        </w:rPr>
        <w:t>Betreff:</w:t>
      </w:r>
      <w:r w:rsidRPr="00E3646F">
        <w:rPr>
          <w:rFonts w:ascii="Tahoma" w:hAnsi="Tahoma" w:cs="Tahoma"/>
          <w:b/>
          <w:sz w:val="24"/>
          <w:szCs w:val="24"/>
        </w:rPr>
        <w:t xml:space="preserve"> Umleitung von Verkehrsteilnehmer</w:t>
      </w:r>
      <w:r w:rsidR="006D5B0B">
        <w:rPr>
          <w:rFonts w:ascii="Tahoma" w:hAnsi="Tahoma" w:cs="Tahoma"/>
          <w:b/>
          <w:sz w:val="24"/>
          <w:szCs w:val="24"/>
        </w:rPr>
        <w:t>n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Sehr geehrter Herr Walch,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Freiwillige Feuerwehr Blindendorf veranstaltet am Samstag</w:t>
      </w:r>
      <w:r w:rsidR="00035A2D">
        <w:rPr>
          <w:rFonts w:ascii="Tahoma" w:hAnsi="Tahoma" w:cs="Tahoma"/>
          <w:sz w:val="24"/>
          <w:szCs w:val="24"/>
        </w:rPr>
        <w:t xml:space="preserve"> den 11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035A2D">
        <w:rPr>
          <w:rFonts w:ascii="Tahoma" w:hAnsi="Tahoma" w:cs="Tahoma"/>
          <w:sz w:val="24"/>
          <w:szCs w:val="24"/>
        </w:rPr>
        <w:t>5</w:t>
      </w:r>
      <w:r w:rsidRPr="00E3646F">
        <w:rPr>
          <w:rFonts w:ascii="Tahoma" w:hAnsi="Tahoma" w:cs="Tahoma"/>
          <w:sz w:val="24"/>
          <w:szCs w:val="24"/>
        </w:rPr>
        <w:t xml:space="preserve"> ab 18.00 Uhr eine Beach-Party am Feuerwehrgelände (Zeughausvorplatz).</w:t>
      </w: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 xml:space="preserve">Um die Sicherheit der Festbesucher zu gewährleisten, sowie die Vor- und Nachbereitungen sicher durchführen zu können, ist es notwendig, das Straßenstück von der Kreuzung FF Haus bis Kreuzung Haus </w:t>
      </w:r>
      <w:proofErr w:type="spellStart"/>
      <w:r w:rsidRPr="00E3646F">
        <w:rPr>
          <w:rFonts w:ascii="Tahoma" w:hAnsi="Tahoma" w:cs="Tahoma"/>
          <w:sz w:val="24"/>
          <w:szCs w:val="24"/>
        </w:rPr>
        <w:t>Renezeder</w:t>
      </w:r>
      <w:proofErr w:type="spellEnd"/>
      <w:r w:rsidRPr="00E3646F">
        <w:rPr>
          <w:rFonts w:ascii="Tahoma" w:hAnsi="Tahoma" w:cs="Tahoma"/>
          <w:sz w:val="24"/>
          <w:szCs w:val="24"/>
        </w:rPr>
        <w:t xml:space="preserve"> laut Beilage rot gekenn</w:t>
      </w:r>
      <w:r w:rsidR="009E2E18">
        <w:rPr>
          <w:rFonts w:ascii="Tahoma" w:hAnsi="Tahoma" w:cs="Tahoma"/>
          <w:sz w:val="24"/>
          <w:szCs w:val="24"/>
        </w:rPr>
        <w:t xml:space="preserve">zeichnet für den Zeitraum von </w:t>
      </w:r>
      <w:r w:rsidR="00035A2D">
        <w:rPr>
          <w:rFonts w:ascii="Tahoma" w:hAnsi="Tahoma" w:cs="Tahoma"/>
          <w:sz w:val="24"/>
          <w:szCs w:val="24"/>
        </w:rPr>
        <w:t>10</w:t>
      </w:r>
      <w:r w:rsidR="009E2E18">
        <w:rPr>
          <w:rFonts w:ascii="Tahoma" w:hAnsi="Tahoma" w:cs="Tahoma"/>
          <w:sz w:val="24"/>
          <w:szCs w:val="24"/>
        </w:rPr>
        <w:t>.07.201</w:t>
      </w:r>
      <w:r w:rsidR="00035A2D">
        <w:rPr>
          <w:rFonts w:ascii="Tahoma" w:hAnsi="Tahoma" w:cs="Tahoma"/>
          <w:sz w:val="24"/>
          <w:szCs w:val="24"/>
        </w:rPr>
        <w:t>5</w:t>
      </w:r>
      <w:r w:rsidRPr="00E3646F">
        <w:rPr>
          <w:rFonts w:ascii="Tahoma" w:hAnsi="Tahoma" w:cs="Tahoma"/>
          <w:sz w:val="24"/>
          <w:szCs w:val="24"/>
        </w:rPr>
        <w:t xml:space="preserve"> 1</w:t>
      </w:r>
      <w:r w:rsidR="00F50F84">
        <w:rPr>
          <w:rFonts w:ascii="Tahoma" w:hAnsi="Tahoma" w:cs="Tahoma"/>
          <w:sz w:val="24"/>
          <w:szCs w:val="24"/>
        </w:rPr>
        <w:t>4</w:t>
      </w:r>
      <w:r w:rsidR="009E2E18">
        <w:rPr>
          <w:rFonts w:ascii="Tahoma" w:hAnsi="Tahoma" w:cs="Tahoma"/>
          <w:sz w:val="24"/>
          <w:szCs w:val="24"/>
        </w:rPr>
        <w:t xml:space="preserve">:00 Uhr bis </w:t>
      </w:r>
      <w:r w:rsidR="00035A2D">
        <w:rPr>
          <w:rFonts w:ascii="Tahoma" w:hAnsi="Tahoma" w:cs="Tahoma"/>
          <w:sz w:val="24"/>
          <w:szCs w:val="24"/>
        </w:rPr>
        <w:t>12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035A2D">
        <w:rPr>
          <w:rFonts w:ascii="Tahoma" w:hAnsi="Tahoma" w:cs="Tahoma"/>
          <w:sz w:val="24"/>
          <w:szCs w:val="24"/>
        </w:rPr>
        <w:t>5</w:t>
      </w:r>
      <w:bookmarkStart w:id="0" w:name="_GoBack"/>
      <w:bookmarkEnd w:id="0"/>
      <w:r w:rsidRPr="00E3646F">
        <w:rPr>
          <w:rFonts w:ascii="Tahoma" w:hAnsi="Tahoma" w:cs="Tahoma"/>
          <w:sz w:val="24"/>
          <w:szCs w:val="24"/>
        </w:rPr>
        <w:t xml:space="preserve"> 15:00 Uhr für den öffentlichen Verkehr zu sperren.</w:t>
      </w: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Als Umleitungsstrecke kann laut Beilage die gelb gekennzeichnete Strecke benützt werden.</w:t>
      </w: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notwendigen Fahrverbot- und Umleitungsschilder werden von der Feuerwehr aufgestellt und wieder entfernt.</w:t>
      </w: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</w:p>
    <w:p w:rsidR="00E3646F" w:rsidRPr="00E3646F" w:rsidRDefault="00E3646F" w:rsidP="00035A2D">
      <w:pPr>
        <w:jc w:val="both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FF Blindendorf ersucht höflich um positive Erledigung des Ansuchens.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7111EE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Mit freundlichen </w:t>
      </w:r>
      <w:r w:rsidR="00E3646F">
        <w:rPr>
          <w:rFonts w:ascii="Tahoma" w:hAnsi="Tahoma" w:cs="Tahoma"/>
          <w:sz w:val="24"/>
          <w:szCs w:val="24"/>
        </w:rPr>
        <w:t>Grüßen,</w:t>
      </w:r>
    </w:p>
    <w:p w:rsidR="00E3646F" w:rsidRDefault="00E3646F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364924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Buchner Wolfgang</w:t>
      </w:r>
      <w:r w:rsidR="005E2045">
        <w:rPr>
          <w:rFonts w:ascii="Tahoma" w:hAnsi="Tahoma" w:cs="Tahoma"/>
          <w:sz w:val="24"/>
          <w:szCs w:val="24"/>
        </w:rPr>
        <w:t>, Kommandant</w:t>
      </w:r>
    </w:p>
    <w:p w:rsidR="00E3646F" w:rsidRPr="00E3646F" w:rsidRDefault="00E3646F" w:rsidP="00E3646F">
      <w:pPr>
        <w:jc w:val="right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Beilage: Umleitungsplan</w:t>
      </w:r>
    </w:p>
    <w:p w:rsidR="00910FE0" w:rsidRPr="00E3646F" w:rsidRDefault="00910FE0" w:rsidP="00910FE0">
      <w:pPr>
        <w:spacing w:after="120"/>
        <w:jc w:val="right"/>
        <w:rPr>
          <w:rFonts w:ascii="Tahoma" w:hAnsi="Tahoma" w:cs="Tahoma"/>
          <w:sz w:val="22"/>
          <w:szCs w:val="22"/>
          <w:lang w:val="de-AT"/>
        </w:rPr>
      </w:pPr>
    </w:p>
    <w:sectPr w:rsidR="00910FE0" w:rsidRPr="00E3646F" w:rsidSect="00EF0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86" w:right="1416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FA" w:rsidRDefault="003678FA" w:rsidP="0073373C">
      <w:r>
        <w:separator/>
      </w:r>
    </w:p>
  </w:endnote>
  <w:endnote w:type="continuationSeparator" w:id="0">
    <w:p w:rsidR="003678FA" w:rsidRDefault="003678FA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7EE" w:rsidRDefault="001B47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7EE" w:rsidRDefault="001B47E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7EE" w:rsidRDefault="001B47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FA" w:rsidRDefault="003678FA" w:rsidP="0073373C">
      <w:r>
        <w:separator/>
      </w:r>
    </w:p>
  </w:footnote>
  <w:footnote w:type="continuationSeparator" w:id="0">
    <w:p w:rsidR="003678FA" w:rsidRDefault="003678FA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7EE" w:rsidRDefault="001B47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46F" w:rsidRDefault="00127D9C" w:rsidP="00B1695A">
    <w:pPr>
      <w:pStyle w:val="Kopfzeile"/>
      <w:tabs>
        <w:tab w:val="clear" w:pos="9072"/>
        <w:tab w:val="right" w:pos="10348"/>
      </w:tabs>
      <w:ind w:left="-1276"/>
    </w:pPr>
    <w:r>
      <w:rPr>
        <w:noProof/>
        <w:lang w:val="de-AT"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-88900</wp:posOffset>
          </wp:positionV>
          <wp:extent cx="9144000" cy="1318260"/>
          <wp:effectExtent l="0" t="0" r="0" b="0"/>
          <wp:wrapTight wrapText="bothSides">
            <wp:wrapPolygon edited="0">
              <wp:start x="0" y="0"/>
              <wp:lineTo x="0" y="21225"/>
              <wp:lineTo x="21555" y="21225"/>
              <wp:lineTo x="21555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53"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131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3646F" w:rsidRDefault="00E3646F" w:rsidP="0073373C">
    <w:pPr>
      <w:pStyle w:val="Kopfzeile"/>
      <w:tabs>
        <w:tab w:val="clear" w:pos="4536"/>
        <w:tab w:val="clear" w:pos="9072"/>
        <w:tab w:val="left" w:pos="2736"/>
      </w:tabs>
      <w:ind w:left="-1134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7EE" w:rsidRDefault="001B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81C6A"/>
    <w:multiLevelType w:val="hybridMultilevel"/>
    <w:tmpl w:val="9176FE9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637"/>
    <w:multiLevelType w:val="hybridMultilevel"/>
    <w:tmpl w:val="459C0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BAC"/>
    <w:rsid w:val="00035A2D"/>
    <w:rsid w:val="00066DAD"/>
    <w:rsid w:val="00091A92"/>
    <w:rsid w:val="000B48A6"/>
    <w:rsid w:val="000D35A5"/>
    <w:rsid w:val="001071F0"/>
    <w:rsid w:val="001079CF"/>
    <w:rsid w:val="00111034"/>
    <w:rsid w:val="00127D9C"/>
    <w:rsid w:val="00152657"/>
    <w:rsid w:val="00155F83"/>
    <w:rsid w:val="001B47EE"/>
    <w:rsid w:val="001C30E8"/>
    <w:rsid w:val="001F6455"/>
    <w:rsid w:val="002104F6"/>
    <w:rsid w:val="00291537"/>
    <w:rsid w:val="003106DF"/>
    <w:rsid w:val="0031133D"/>
    <w:rsid w:val="00364924"/>
    <w:rsid w:val="003678FA"/>
    <w:rsid w:val="0037270C"/>
    <w:rsid w:val="0038028C"/>
    <w:rsid w:val="00394307"/>
    <w:rsid w:val="00425447"/>
    <w:rsid w:val="004A2C83"/>
    <w:rsid w:val="004B053E"/>
    <w:rsid w:val="005301A1"/>
    <w:rsid w:val="005E2045"/>
    <w:rsid w:val="00637331"/>
    <w:rsid w:val="006404F5"/>
    <w:rsid w:val="006778F6"/>
    <w:rsid w:val="00695791"/>
    <w:rsid w:val="006C413C"/>
    <w:rsid w:val="006D5B0B"/>
    <w:rsid w:val="007111EE"/>
    <w:rsid w:val="0073373C"/>
    <w:rsid w:val="00747837"/>
    <w:rsid w:val="007F11AE"/>
    <w:rsid w:val="007F15CD"/>
    <w:rsid w:val="00806AB0"/>
    <w:rsid w:val="00813BAC"/>
    <w:rsid w:val="008257FC"/>
    <w:rsid w:val="00825D54"/>
    <w:rsid w:val="00852B16"/>
    <w:rsid w:val="00896E9B"/>
    <w:rsid w:val="00910FE0"/>
    <w:rsid w:val="00932127"/>
    <w:rsid w:val="009C2771"/>
    <w:rsid w:val="009E2E18"/>
    <w:rsid w:val="00A0604E"/>
    <w:rsid w:val="00AA2C68"/>
    <w:rsid w:val="00B05095"/>
    <w:rsid w:val="00B1695A"/>
    <w:rsid w:val="00BD4D52"/>
    <w:rsid w:val="00C40D6C"/>
    <w:rsid w:val="00C9039F"/>
    <w:rsid w:val="00DB06A6"/>
    <w:rsid w:val="00DF6180"/>
    <w:rsid w:val="00E3646F"/>
    <w:rsid w:val="00EF0978"/>
    <w:rsid w:val="00F50F84"/>
    <w:rsid w:val="00FD3011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BCA5983-EDB7-49DD-AD36-C4F1F10B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3BAC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10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5CE4-5C74-44D4-A27C-7A10C730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Mike</cp:lastModifiedBy>
  <cp:revision>13</cp:revision>
  <cp:lastPrinted>2011-05-26T15:36:00Z</cp:lastPrinted>
  <dcterms:created xsi:type="dcterms:W3CDTF">2011-05-26T15:25:00Z</dcterms:created>
  <dcterms:modified xsi:type="dcterms:W3CDTF">2015-05-06T17:08:00Z</dcterms:modified>
</cp:coreProperties>
</file>